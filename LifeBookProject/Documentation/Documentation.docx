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ejléc elrendezéstáblázata"/>
      </w:tblPr>
      <w:tblGrid>
        <w:gridCol w:w="10466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A66B18" w:rsidP="00A66B18">
            <w:pPr>
              <w:pStyle w:val="Kapcsolattartsiadatok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val="hu-HU" w:eastAsia="hu-HU"/>
              </w:rPr>
              <mc:AlternateContent>
                <mc:Choice Requires="wps">
                  <w:drawing>
                    <wp:inline distT="0" distB="0" distL="0" distR="0" wp14:anchorId="29E64234" wp14:editId="233DF93F">
                      <wp:extent cx="4029075" cy="407670"/>
                      <wp:effectExtent l="19050" t="19050" r="28575" b="26035"/>
                      <wp:docPr id="18" name="Alakzat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9075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306471" w:rsidRDefault="00361C04" w:rsidP="00AA089B">
                                  <w:pPr>
                                    <w:pStyle w:val="Emblma"/>
                                    <w:rPr>
                                      <w:rFonts w:hAnsi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AnsiTheme="minorHAnsi"/>
                                      <w:lang w:bidi="hu"/>
                                    </w:rPr>
                                    <w:t>LIFEBook</w:t>
                                  </w:r>
                                  <w:proofErr w:type="spellEnd"/>
                                  <w:r>
                                    <w:rPr>
                                      <w:rFonts w:hAnsiTheme="minorHAnsi"/>
                                      <w:lang w:bidi="hu"/>
                                    </w:rPr>
                                    <w:t xml:space="preserve"> Projekt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Alakzat 61" o:spid="_x0000_s1026" style="width:317.2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306471" w:rsidRDefault="00361C04" w:rsidP="00AA089B">
                            <w:pPr>
                              <w:pStyle w:val="Emblma"/>
                              <w:rPr>
                                <w:rFonts w:hAnsiTheme="minorHAnsi"/>
                              </w:rPr>
                            </w:pPr>
                            <w:proofErr w:type="spellStart"/>
                            <w:r>
                              <w:rPr>
                                <w:rFonts w:hAnsiTheme="minorHAnsi"/>
                                <w:lang w:bidi="hu"/>
                              </w:rPr>
                              <w:t>LIFEBook</w:t>
                            </w:r>
                            <w:proofErr w:type="spellEnd"/>
                            <w:r>
                              <w:rPr>
                                <w:rFonts w:hAnsiTheme="minorHAnsi"/>
                                <w:lang w:bidi="hu"/>
                              </w:rPr>
                              <w:t xml:space="preserve"> Projekt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A66B18" w:rsidRPr="00A66B18" w:rsidRDefault="00A66B18" w:rsidP="00A66B18">
            <w:pPr>
              <w:pStyle w:val="Kapcsolattartsiadatok"/>
            </w:pPr>
          </w:p>
          <w:p w:rsidR="00361C04" w:rsidRDefault="00361C04" w:rsidP="00A66B18">
            <w:pPr>
              <w:pStyle w:val="Kapcsolattartsiadatok"/>
            </w:pPr>
            <w:proofErr w:type="spellStart"/>
            <w:r>
              <w:t>Habzda</w:t>
            </w:r>
            <w:proofErr w:type="spellEnd"/>
            <w:r>
              <w:t xml:space="preserve"> Fruzsina Mária, </w:t>
            </w:r>
            <w:proofErr w:type="spellStart"/>
            <w:r>
              <w:t>Ignéczi</w:t>
            </w:r>
            <w:proofErr w:type="spellEnd"/>
            <w:r>
              <w:t xml:space="preserve"> Orsolya,</w:t>
            </w:r>
          </w:p>
          <w:p w:rsidR="00361C04" w:rsidRDefault="00361C04" w:rsidP="00A66B18">
            <w:pPr>
              <w:pStyle w:val="Kapcsolattartsiadatok"/>
            </w:pPr>
            <w:r>
              <w:t>Illés Vivien, Koncz Bianka</w:t>
            </w:r>
          </w:p>
          <w:p w:rsidR="003E24DF" w:rsidRPr="00A66B18" w:rsidRDefault="00361C04" w:rsidP="00A66B18">
            <w:pPr>
              <w:pStyle w:val="Kapcsolattartsiadatok"/>
            </w:pPr>
            <w:r>
              <w:rPr>
                <w:rStyle w:val="Kiemels2"/>
                <w:b w:val="0"/>
                <w:bCs w:val="0"/>
              </w:rPr>
              <w:t>ELTE Informatika Kar</w:t>
            </w:r>
          </w:p>
          <w:p w:rsidR="003E24DF" w:rsidRPr="0041428F" w:rsidRDefault="00361C04" w:rsidP="00A66B18">
            <w:pPr>
              <w:pStyle w:val="Kapcsolattartsiadatok"/>
            </w:pPr>
            <w:r>
              <w:rPr>
                <w:rStyle w:val="Kiemels2"/>
                <w:b w:val="0"/>
                <w:bCs w:val="0"/>
              </w:rPr>
              <w:t>Budapest, Pázmány Péter sétány 1/C.</w:t>
            </w:r>
          </w:p>
          <w:p w:rsidR="003E24DF" w:rsidRPr="0041428F" w:rsidRDefault="00361C04" w:rsidP="00361C04">
            <w:pPr>
              <w:pStyle w:val="Kapcsolattartsiadatok"/>
              <w:rPr>
                <w:color w:val="000000" w:themeColor="text1"/>
              </w:rPr>
            </w:pPr>
            <w:r>
              <w:t>2020. 02. 27.</w:t>
            </w:r>
          </w:p>
        </w:tc>
      </w:tr>
    </w:tbl>
    <w:p w:rsidR="00A66B18" w:rsidRDefault="00A66B18"/>
    <w:p w:rsidR="0002797E" w:rsidRPr="00186741" w:rsidRDefault="0002797E" w:rsidP="0002797E">
      <w:pPr>
        <w:pStyle w:val="Cm"/>
        <w:jc w:val="center"/>
        <w:rPr>
          <w:color w:val="004E6C" w:themeColor="accent2" w:themeShade="80"/>
        </w:rPr>
      </w:pPr>
      <w:r w:rsidRPr="00186741">
        <w:rPr>
          <w:color w:val="004E6C" w:themeColor="accent2" w:themeShade="80"/>
        </w:rPr>
        <w:t>DOKUMENTÁCIÓ</w:t>
      </w:r>
    </w:p>
    <w:p w:rsidR="00361C04" w:rsidRPr="00186741" w:rsidRDefault="00361C04" w:rsidP="00361C04">
      <w:pPr>
        <w:spacing w:before="480" w:after="0"/>
        <w:outlineLvl w:val="0"/>
        <w:rPr>
          <w:rFonts w:ascii="Times New Roman" w:eastAsia="Times New Roman" w:hAnsi="Times New Roman" w:cs="Times New Roman"/>
          <w:b/>
          <w:bCs/>
          <w:color w:val="004E6C" w:themeColor="accent2" w:themeShade="80"/>
          <w:kern w:val="36"/>
          <w:sz w:val="48"/>
          <w:szCs w:val="48"/>
          <w:lang w:val="hu-HU" w:eastAsia="hu-HU"/>
        </w:rPr>
      </w:pPr>
      <w:r w:rsidRPr="00186741">
        <w:rPr>
          <w:rFonts w:ascii="Arial" w:eastAsia="Times New Roman" w:hAnsi="Arial" w:cs="Arial"/>
          <w:b/>
          <w:bCs/>
          <w:color w:val="004E6C" w:themeColor="accent2" w:themeShade="80"/>
          <w:kern w:val="36"/>
          <w:sz w:val="36"/>
          <w:szCs w:val="36"/>
          <w:lang w:val="hu-HU" w:eastAsia="hu-HU"/>
        </w:rPr>
        <w:t>Leírás</w:t>
      </w:r>
    </w:p>
    <w:p w:rsidR="00510618" w:rsidRDefault="00361C04" w:rsidP="00361C04">
      <w:pPr>
        <w:spacing w:before="120" w:after="0"/>
        <w:jc w:val="both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A </w:t>
      </w:r>
      <w:proofErr w:type="spellStart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LIFEBook</w:t>
      </w:r>
      <w:proofErr w:type="spellEnd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szerver-kliens web applikáció mindamellett, hogy segíti rendszerezni a felhasználó mindennapi életét, egyfajta </w:t>
      </w:r>
      <w:proofErr w:type="spellStart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guide</w:t>
      </w:r>
      <w:proofErr w:type="spellEnd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-ként is szolgál az egészséges életmód elérésében és egyéb nehézségek leküzdésében. Maga az app elég „</w:t>
      </w:r>
      <w:proofErr w:type="spellStart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personal</w:t>
      </w:r>
      <w:proofErr w:type="spellEnd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” jellegű, így mások számára nem publikus adatok felvitelére alkalmas funkciókkal rendelkezik. A felhasználó lehetőséget kap online napló vezetésére, ahol a naplóbejegyzések felvitelénél tartalmat tölthet fel, hangulatot állíthat be és képet vagy videót csatolhat hozzá; emellett </w:t>
      </w:r>
      <w:proofErr w:type="spellStart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naptárat</w:t>
      </w:r>
      <w:proofErr w:type="spellEnd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, illetve ütemtervet tarthat számon, elkészítheti a saját </w:t>
      </w:r>
      <w:proofErr w:type="spellStart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board</w:t>
      </w:r>
      <w:proofErr w:type="spellEnd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-ját, amin </w:t>
      </w:r>
      <w:proofErr w:type="spellStart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note-okat</w:t>
      </w:r>
      <w:proofErr w:type="spellEnd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, </w:t>
      </w:r>
      <w:proofErr w:type="spellStart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todo</w:t>
      </w:r>
      <w:proofErr w:type="spellEnd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listát, élményeket és egyebeket tűzhet ki, vagy felviheti a felületre az étkezési, illetve sportolási szokásait is. A megfelelő adatok elküldésével elérhetővé válik a tanácsadás funkció is, amivel a felhasználó komplett edzéstervet, egészséges táplálkozási, pszichológiai, esetleg költségvetési tanácsokat kérvényezhet, további segítségért pedig fel is veheti a kapcsolatot a szakértőkkel. Az app java nyelven megírt, Spring-boottal és </w:t>
      </w:r>
      <w:proofErr w:type="spellStart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Reactel</w:t>
      </w:r>
      <w:proofErr w:type="spellEnd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megvalósított </w:t>
      </w:r>
      <w:proofErr w:type="spellStart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Maven</w:t>
      </w:r>
      <w:proofErr w:type="spellEnd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projekt.</w:t>
      </w:r>
    </w:p>
    <w:p w:rsidR="00FB7CBD" w:rsidRDefault="00510618" w:rsidP="00510618">
      <w:pPr>
        <w:spacing w:before="480" w:after="0"/>
        <w:outlineLvl w:val="0"/>
        <w:rPr>
          <w:rFonts w:ascii="Arial" w:eastAsia="Times New Roman" w:hAnsi="Arial" w:cs="Arial"/>
          <w:b/>
          <w:bCs/>
          <w:color w:val="004E6C" w:themeColor="accent2" w:themeShade="80"/>
          <w:kern w:val="36"/>
          <w:sz w:val="36"/>
          <w:szCs w:val="36"/>
          <w:lang w:val="hu-HU" w:eastAsia="hu-HU"/>
        </w:rPr>
      </w:pPr>
      <w:r>
        <w:rPr>
          <w:rFonts w:ascii="Arial" w:eastAsia="Times New Roman" w:hAnsi="Arial" w:cs="Arial"/>
          <w:b/>
          <w:bCs/>
          <w:color w:val="004E6C" w:themeColor="accent2" w:themeShade="80"/>
          <w:kern w:val="36"/>
          <w:sz w:val="36"/>
          <w:szCs w:val="36"/>
          <w:lang w:val="hu-HU" w:eastAsia="hu-HU"/>
        </w:rPr>
        <w:t>Funkcionális követelmények</w:t>
      </w:r>
    </w:p>
    <w:p w:rsidR="00510618" w:rsidRPr="005C614D" w:rsidRDefault="00510618" w:rsidP="00FB7CBD">
      <w:pPr>
        <w:pStyle w:val="NormlWeb"/>
        <w:spacing w:before="360" w:beforeAutospacing="0" w:after="0" w:afterAutospacing="0"/>
        <w:textAlignment w:val="baseline"/>
        <w:rPr>
          <w:rFonts w:ascii="Pristina" w:hAnsi="Pristina" w:cs="Quire Sans"/>
          <w:b/>
          <w:bCs/>
          <w:color w:val="0075A2" w:themeColor="accent2" w:themeShade="BF"/>
          <w:sz w:val="36"/>
          <w:szCs w:val="36"/>
        </w:rPr>
      </w:pPr>
      <w:r w:rsidRPr="005C614D">
        <w:rPr>
          <w:rFonts w:ascii="Pristina" w:hAnsi="Pristina" w:cs="Quire Sans"/>
          <w:b/>
          <w:bCs/>
          <w:color w:val="0075A2" w:themeColor="accent2" w:themeShade="BF"/>
          <w:sz w:val="36"/>
          <w:szCs w:val="36"/>
        </w:rPr>
        <w:t xml:space="preserve">Felhasználó </w:t>
      </w:r>
      <w:r w:rsidR="00FB7CBD" w:rsidRPr="007370F5">
        <w:rPr>
          <w:rFonts w:ascii="Pristina" w:hAnsi="Pristina" w:cs="Quire Sans"/>
          <w:b/>
          <w:bCs/>
          <w:color w:val="0075A2" w:themeColor="accent2" w:themeShade="BF"/>
          <w:sz w:val="36"/>
          <w:szCs w:val="36"/>
        </w:rPr>
        <w:t>s</w:t>
      </w:r>
      <w:r w:rsidRPr="005C614D">
        <w:rPr>
          <w:rFonts w:ascii="Pristina" w:hAnsi="Pristina" w:cs="Quire Sans"/>
          <w:b/>
          <w:bCs/>
          <w:color w:val="0075A2" w:themeColor="accent2" w:themeShade="BF"/>
          <w:sz w:val="36"/>
          <w:szCs w:val="36"/>
        </w:rPr>
        <w:t>zempont</w:t>
      </w:r>
      <w:r w:rsidR="00FB7CBD" w:rsidRPr="005C614D">
        <w:rPr>
          <w:rFonts w:ascii="Pristina" w:hAnsi="Pristina" w:cs="Quire Sans"/>
          <w:b/>
          <w:bCs/>
          <w:color w:val="0075A2" w:themeColor="accent2" w:themeShade="BF"/>
          <w:sz w:val="36"/>
          <w:szCs w:val="36"/>
        </w:rPr>
        <w:t>já</w:t>
      </w:r>
      <w:r w:rsidRPr="005C614D">
        <w:rPr>
          <w:rFonts w:ascii="Pristina" w:hAnsi="Pristina" w:cs="Quire Sans"/>
          <w:b/>
          <w:bCs/>
          <w:color w:val="0075A2" w:themeColor="accent2" w:themeShade="BF"/>
          <w:sz w:val="36"/>
          <w:szCs w:val="36"/>
        </w:rPr>
        <w:t>ból</w:t>
      </w:r>
    </w:p>
    <w:p w:rsidR="00510618" w:rsidRPr="00B444F1" w:rsidRDefault="00510618" w:rsidP="00510618">
      <w:pPr>
        <w:pStyle w:val="NormlWeb"/>
        <w:numPr>
          <w:ilvl w:val="0"/>
          <w:numId w:val="1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Naplóbejegyzés</w:t>
      </w:r>
    </w:p>
    <w:p w:rsidR="00510618" w:rsidRPr="00B444F1" w:rsidRDefault="00510618" w:rsidP="00510618">
      <w:pPr>
        <w:pStyle w:val="Norm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Tartalom + dátum</w:t>
      </w:r>
    </w:p>
    <w:p w:rsidR="00510618" w:rsidRPr="00B444F1" w:rsidRDefault="00510618" w:rsidP="00510618">
      <w:pPr>
        <w:pStyle w:val="Norm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Képek, videók hozzácsatolása</w:t>
      </w:r>
    </w:p>
    <w:p w:rsidR="00510618" w:rsidRPr="00B444F1" w:rsidRDefault="00510618" w:rsidP="00510618">
      <w:pPr>
        <w:pStyle w:val="Norm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Hangulat beállítása</w:t>
      </w:r>
    </w:p>
    <w:p w:rsidR="00510618" w:rsidRPr="00B444F1" w:rsidRDefault="00510618" w:rsidP="00510618">
      <w:pPr>
        <w:pStyle w:val="Norm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Keresés dátum vagy hangulat alapján</w:t>
      </w:r>
    </w:p>
    <w:p w:rsidR="00510618" w:rsidRPr="00B444F1" w:rsidRDefault="00510618" w:rsidP="00510618">
      <w:pPr>
        <w:pStyle w:val="Norm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(Statisztika az elmúlt heti hangulat alapján)</w:t>
      </w:r>
    </w:p>
    <w:p w:rsidR="00FB7CBD" w:rsidRDefault="00FB7CBD">
      <w:p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br w:type="page"/>
      </w:r>
    </w:p>
    <w:p w:rsidR="00510618" w:rsidRPr="00B444F1" w:rsidRDefault="00510618" w:rsidP="00510618">
      <w:pPr>
        <w:pStyle w:val="NormlWeb"/>
        <w:numPr>
          <w:ilvl w:val="0"/>
          <w:numId w:val="1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lastRenderedPageBreak/>
        <w:t>“</w:t>
      </w:r>
      <w:proofErr w:type="spellStart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Board</w:t>
      </w:r>
      <w:proofErr w:type="spellEnd"/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” vezetése</w:t>
      </w:r>
    </w:p>
    <w:p w:rsidR="00510618" w:rsidRPr="00B444F1" w:rsidRDefault="00510618" w:rsidP="00510618">
      <w:pPr>
        <w:pStyle w:val="Norm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TODO lista</w:t>
      </w:r>
    </w:p>
    <w:p w:rsidR="00510618" w:rsidRDefault="00510618" w:rsidP="00510618">
      <w:pPr>
        <w:pStyle w:val="NormlWeb"/>
        <w:numPr>
          <w:ilvl w:val="2"/>
          <w:numId w:val="1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A már teljesített pontok kipipálása</w:t>
      </w:r>
    </w:p>
    <w:p w:rsidR="00FB7CBD" w:rsidRPr="00B444F1" w:rsidRDefault="00FB7CBD" w:rsidP="00510618">
      <w:pPr>
        <w:pStyle w:val="NormlWeb"/>
        <w:numPr>
          <w:ilvl w:val="2"/>
          <w:numId w:val="1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Fontosság beállítása</w:t>
      </w:r>
    </w:p>
    <w:p w:rsidR="00510618" w:rsidRPr="00B444F1" w:rsidRDefault="00510618" w:rsidP="00510618">
      <w:pPr>
        <w:pStyle w:val="Norm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Jegyzetek, receptek, telefonszámok</w:t>
      </w:r>
    </w:p>
    <w:p w:rsidR="00510618" w:rsidRPr="00B444F1" w:rsidRDefault="00510618" w:rsidP="00510618">
      <w:pPr>
        <w:pStyle w:val="Norm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Képek, élmények</w:t>
      </w:r>
    </w:p>
    <w:p w:rsidR="00510618" w:rsidRPr="00B444F1" w:rsidRDefault="00510618" w:rsidP="00510618">
      <w:pPr>
        <w:pStyle w:val="NormlWeb"/>
        <w:numPr>
          <w:ilvl w:val="1"/>
          <w:numId w:val="1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Kedvenc hobbik, könyv/film/sorozat címek</w:t>
      </w:r>
      <w:r w:rsidR="00FB7CB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, egyebek</w:t>
      </w:r>
    </w:p>
    <w:p w:rsidR="00510618" w:rsidRPr="00B444F1" w:rsidRDefault="00510618" w:rsidP="00510618">
      <w:p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</w:p>
    <w:p w:rsidR="00510618" w:rsidRPr="00B444F1" w:rsidRDefault="00510618" w:rsidP="00510618">
      <w:pPr>
        <w:pStyle w:val="NormlWeb"/>
        <w:numPr>
          <w:ilvl w:val="0"/>
          <w:numId w:val="2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Órarend/ütemterv és naptár vezetése</w:t>
      </w:r>
    </w:p>
    <w:p w:rsidR="00510618" w:rsidRPr="00B444F1" w:rsidRDefault="00510618" w:rsidP="00510618">
      <w:pPr>
        <w:pStyle w:val="NormlWeb"/>
        <w:numPr>
          <w:ilvl w:val="1"/>
          <w:numId w:val="2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Figyelmeztetés közelgő esemény esetén</w:t>
      </w:r>
    </w:p>
    <w:p w:rsidR="00510618" w:rsidRPr="00B444F1" w:rsidRDefault="00510618" w:rsidP="00510618">
      <w:pPr>
        <w:pStyle w:val="NormlWeb"/>
        <w:numPr>
          <w:ilvl w:val="0"/>
          <w:numId w:val="2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Sport és egészséges életmód rendszerezése</w:t>
      </w:r>
    </w:p>
    <w:p w:rsidR="00510618" w:rsidRPr="00B444F1" w:rsidRDefault="00510618" w:rsidP="00510618">
      <w:pPr>
        <w:pStyle w:val="NormlWeb"/>
        <w:numPr>
          <w:ilvl w:val="0"/>
          <w:numId w:val="2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Költségvetés készítése</w:t>
      </w:r>
    </w:p>
    <w:p w:rsidR="00510618" w:rsidRDefault="00510618" w:rsidP="00510618">
      <w:pPr>
        <w:pStyle w:val="NormlWeb"/>
        <w:numPr>
          <w:ilvl w:val="0"/>
          <w:numId w:val="2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Tanácskérés táplálkozási, sport, pszichológiai, pénzügyi szempontból</w:t>
      </w:r>
    </w:p>
    <w:p w:rsidR="00510618" w:rsidRPr="007370F5" w:rsidRDefault="00FB7CBD" w:rsidP="00510618">
      <w:pPr>
        <w:pStyle w:val="NormlWeb"/>
        <w:spacing w:before="360" w:beforeAutospacing="0" w:after="0" w:afterAutospacing="0"/>
        <w:textAlignment w:val="baseline"/>
        <w:rPr>
          <w:rFonts w:ascii="Pristina" w:hAnsi="Pristina" w:cs="Quire Sans"/>
          <w:b/>
          <w:bCs/>
          <w:color w:val="009DD9" w:themeColor="accent2"/>
          <w:sz w:val="36"/>
          <w:szCs w:val="36"/>
        </w:rPr>
      </w:pPr>
      <w:r w:rsidRPr="007370F5">
        <w:rPr>
          <w:rFonts w:ascii="Pristina" w:hAnsi="Pristina" w:cs="Quire Sans"/>
          <w:b/>
          <w:bCs/>
          <w:color w:val="0075A2" w:themeColor="accent2" w:themeShade="BF"/>
          <w:sz w:val="36"/>
          <w:szCs w:val="36"/>
        </w:rPr>
        <w:t>Szakember szempontjából</w:t>
      </w:r>
    </w:p>
    <w:p w:rsidR="00510618" w:rsidRPr="00B444F1" w:rsidRDefault="00510618" w:rsidP="00510618">
      <w:pPr>
        <w:pStyle w:val="NormlWeb"/>
        <w:numPr>
          <w:ilvl w:val="0"/>
          <w:numId w:val="3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Beérkezett kérésekre tervek elkészítése</w:t>
      </w:r>
    </w:p>
    <w:p w:rsidR="00510618" w:rsidRPr="00B444F1" w:rsidRDefault="00510618" w:rsidP="00510618">
      <w:pPr>
        <w:pStyle w:val="NormlWeb"/>
        <w:numPr>
          <w:ilvl w:val="0"/>
          <w:numId w:val="3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Kapcsolat megteremtése szakértő és felhasználó között</w:t>
      </w:r>
    </w:p>
    <w:p w:rsidR="00510618" w:rsidRPr="00510618" w:rsidRDefault="00510618" w:rsidP="00510618">
      <w:pPr>
        <w:pStyle w:val="NormlWeb"/>
        <w:numPr>
          <w:ilvl w:val="0"/>
          <w:numId w:val="3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App működésének lehetővé tétele több platformon is </w:t>
      </w:r>
    </w:p>
    <w:p w:rsidR="00510618" w:rsidRDefault="00510618" w:rsidP="00510618">
      <w:pPr>
        <w:rPr>
          <w:lang w:val="hu-HU" w:eastAsia="hu-HU"/>
        </w:rPr>
      </w:pPr>
    </w:p>
    <w:p w:rsidR="00186741" w:rsidRDefault="00510618" w:rsidP="00510618">
      <w:pPr>
        <w:spacing w:before="480" w:after="0"/>
        <w:outlineLvl w:val="0"/>
        <w:rPr>
          <w:rFonts w:ascii="Arial" w:eastAsia="Times New Roman" w:hAnsi="Arial" w:cs="Arial"/>
          <w:b/>
          <w:bCs/>
          <w:color w:val="004E6C" w:themeColor="accent2" w:themeShade="80"/>
          <w:kern w:val="36"/>
          <w:sz w:val="36"/>
          <w:szCs w:val="36"/>
          <w:lang w:val="hu-HU" w:eastAsia="hu-HU"/>
        </w:rPr>
      </w:pPr>
      <w:r>
        <w:rPr>
          <w:rFonts w:ascii="Arial" w:eastAsia="Times New Roman" w:hAnsi="Arial" w:cs="Arial"/>
          <w:b/>
          <w:bCs/>
          <w:color w:val="004E6C" w:themeColor="accent2" w:themeShade="80"/>
          <w:kern w:val="36"/>
          <w:sz w:val="36"/>
          <w:szCs w:val="36"/>
          <w:lang w:val="hu-HU" w:eastAsia="hu-HU"/>
        </w:rPr>
        <w:t>Nem Funkcionális Követelmények</w:t>
      </w:r>
    </w:p>
    <w:p w:rsidR="007370F5" w:rsidRPr="007370F5" w:rsidRDefault="007370F5" w:rsidP="005C614D">
      <w:pPr>
        <w:pStyle w:val="NormlWeb"/>
        <w:spacing w:before="400" w:beforeAutospacing="0" w:after="0" w:afterAutospacing="0"/>
        <w:textAlignment w:val="baseline"/>
        <w:rPr>
          <w:rFonts w:ascii="Pristina" w:hAnsi="Pristina" w:cs="Quire Sans"/>
          <w:b/>
          <w:bCs/>
          <w:color w:val="0075A2" w:themeColor="accent2" w:themeShade="BF"/>
          <w:sz w:val="36"/>
          <w:szCs w:val="36"/>
        </w:rPr>
      </w:pPr>
      <w:r w:rsidRPr="007370F5">
        <w:rPr>
          <w:rFonts w:ascii="Pristina" w:hAnsi="Pristina" w:cs="Quire Sans"/>
          <w:b/>
          <w:bCs/>
          <w:color w:val="0075A2" w:themeColor="accent2" w:themeShade="BF"/>
          <w:sz w:val="36"/>
          <w:szCs w:val="36"/>
        </w:rPr>
        <w:t>Termék követelmények</w:t>
      </w:r>
    </w:p>
    <w:p w:rsidR="00A500A0" w:rsidRDefault="00A500A0" w:rsidP="005C614D">
      <w:pPr>
        <w:spacing w:before="120" w:after="240"/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  <w:t>Hatékonyság</w:t>
      </w:r>
    </w:p>
    <w:p w:rsidR="008E58A5" w:rsidRPr="008E58A5" w:rsidRDefault="00FB7CBD" w:rsidP="008E58A5">
      <w:pPr>
        <w:pStyle w:val="Listaszerbekezds"/>
        <w:numPr>
          <w:ilvl w:val="0"/>
          <w:numId w:val="5"/>
        </w:num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8E58A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A weboldal képes legyen 150 látogató egyidejű kiszolgálására.</w:t>
      </w:r>
    </w:p>
    <w:p w:rsidR="00FB7CBD" w:rsidRPr="008E58A5" w:rsidRDefault="00FB7CBD" w:rsidP="008E58A5">
      <w:pPr>
        <w:pStyle w:val="Listaszerbekezds"/>
        <w:numPr>
          <w:ilvl w:val="0"/>
          <w:numId w:val="5"/>
        </w:num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8E58A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Egy oldal megjelenése egy linkre kattintástól mérve ne legyen több 1,5 </w:t>
      </w:r>
      <w:proofErr w:type="spellStart"/>
      <w:r w:rsidRPr="008E58A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mp-nél</w:t>
      </w:r>
      <w:proofErr w:type="spellEnd"/>
      <w:r w:rsidRPr="008E58A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(átlagos internetkapcsolatot használva).</w:t>
      </w:r>
    </w:p>
    <w:p w:rsidR="00FB7CBD" w:rsidRDefault="007370F5" w:rsidP="005C614D">
      <w:pPr>
        <w:spacing w:before="120" w:after="240"/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  <w:t>Megbízhatóság</w:t>
      </w:r>
    </w:p>
    <w:p w:rsidR="007370F5" w:rsidRPr="008E58A5" w:rsidRDefault="007370F5" w:rsidP="008E58A5">
      <w:pPr>
        <w:pStyle w:val="Listaszerbekezds"/>
        <w:numPr>
          <w:ilvl w:val="0"/>
          <w:numId w:val="6"/>
        </w:num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8E58A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Ha egy gép rendelkezik webböngészővel, akkor mindenképpen futnia kell a web applikációnak rajta.</w:t>
      </w:r>
    </w:p>
    <w:p w:rsidR="007370F5" w:rsidRDefault="00FB7CBD" w:rsidP="005C614D">
      <w:pPr>
        <w:spacing w:before="120" w:after="240"/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</w:pPr>
      <w:r w:rsidRPr="00A500A0"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  <w:t>Biztonság</w:t>
      </w:r>
    </w:p>
    <w:p w:rsidR="008E58A5" w:rsidRPr="008E58A5" w:rsidRDefault="00FB7CBD" w:rsidP="008E58A5">
      <w:pPr>
        <w:pStyle w:val="Listaszerbekezds"/>
        <w:numPr>
          <w:ilvl w:val="0"/>
          <w:numId w:val="6"/>
        </w:num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8E58A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A felhasználók jelszavai ne legyenek </w:t>
      </w:r>
      <w:proofErr w:type="spellStart"/>
      <w:r w:rsidRPr="008E58A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visszafejthetőek.</w:t>
      </w:r>
      <w:proofErr w:type="spellEnd"/>
    </w:p>
    <w:p w:rsidR="00FB7CBD" w:rsidRPr="008E58A5" w:rsidRDefault="00FB7CBD" w:rsidP="008E58A5">
      <w:pPr>
        <w:pStyle w:val="Listaszerbekezds"/>
        <w:numPr>
          <w:ilvl w:val="0"/>
          <w:numId w:val="6"/>
        </w:num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8E58A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A felhasználók és adminisztrátorok által bevitt hibás adatokat a rendszer kezelje le</w:t>
      </w:r>
      <w:r w:rsidR="00A500A0" w:rsidRPr="008E58A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;</w:t>
      </w:r>
      <w:r w:rsidRPr="008E58A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adjon hibajelzést, ne vigye fel a hibás adatot.</w:t>
      </w:r>
    </w:p>
    <w:p w:rsidR="007370F5" w:rsidRPr="007370F5" w:rsidRDefault="007370F5" w:rsidP="005C614D">
      <w:pPr>
        <w:spacing w:before="120" w:after="240"/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</w:pPr>
      <w:r w:rsidRPr="007370F5"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  <w:t>Hordozhatóság</w:t>
      </w:r>
    </w:p>
    <w:p w:rsidR="008E58A5" w:rsidRPr="005C614D" w:rsidRDefault="007370F5" w:rsidP="005C614D">
      <w:pPr>
        <w:pStyle w:val="Listaszerbekezds"/>
        <w:numPr>
          <w:ilvl w:val="0"/>
          <w:numId w:val="7"/>
        </w:num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8E58A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A programot több különböző eszközről is el lehet érni.</w:t>
      </w:r>
      <w:r w:rsidR="008E58A5" w:rsidRPr="005C614D"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  <w:br w:type="page"/>
      </w:r>
    </w:p>
    <w:p w:rsidR="007370F5" w:rsidRDefault="007370F5" w:rsidP="005C614D">
      <w:pPr>
        <w:spacing w:before="120" w:after="240"/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  <w:lastRenderedPageBreak/>
        <w:t>Felh</w:t>
      </w:r>
      <w:r w:rsidRPr="00A500A0"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  <w:t>asználhatóság</w:t>
      </w:r>
    </w:p>
    <w:p w:rsidR="007370F5" w:rsidRPr="008E58A5" w:rsidRDefault="007370F5" w:rsidP="008E58A5">
      <w:pPr>
        <w:pStyle w:val="Listaszerbekezds"/>
        <w:numPr>
          <w:ilvl w:val="0"/>
          <w:numId w:val="7"/>
        </w:num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8E58A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A látogatók által elért felület legyen jól átlátható, önmagyarázó, intuitív (egy átlagos látogató felhasználói dokumentáció nélkül is tudja használni).</w:t>
      </w:r>
    </w:p>
    <w:p w:rsidR="007370F5" w:rsidRPr="007370F5" w:rsidRDefault="007370F5" w:rsidP="007370F5">
      <w:pPr>
        <w:pStyle w:val="NormlWeb"/>
        <w:spacing w:before="360" w:beforeAutospacing="0" w:after="0" w:afterAutospacing="0"/>
        <w:textAlignment w:val="baseline"/>
        <w:rPr>
          <w:rFonts w:ascii="Pristina" w:hAnsi="Pristina" w:cs="Quire Sans"/>
          <w:b/>
          <w:bCs/>
          <w:color w:val="0075A2" w:themeColor="accent2" w:themeShade="BF"/>
          <w:sz w:val="36"/>
          <w:szCs w:val="36"/>
        </w:rPr>
      </w:pPr>
      <w:r w:rsidRPr="007370F5">
        <w:rPr>
          <w:rFonts w:ascii="Pristina" w:hAnsi="Pristina" w:cs="Quire Sans"/>
          <w:b/>
          <w:bCs/>
          <w:color w:val="0075A2" w:themeColor="accent2" w:themeShade="BF"/>
          <w:sz w:val="36"/>
          <w:szCs w:val="36"/>
        </w:rPr>
        <w:t>Menedzselési követelmények</w:t>
      </w:r>
    </w:p>
    <w:p w:rsidR="007370F5" w:rsidRDefault="007370F5" w:rsidP="005C614D">
      <w:pPr>
        <w:spacing w:before="120" w:after="240"/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  <w:t>Környezeti</w:t>
      </w:r>
    </w:p>
    <w:p w:rsidR="007370F5" w:rsidRPr="005C614D" w:rsidRDefault="007370F5" w:rsidP="005C614D">
      <w:pPr>
        <w:pStyle w:val="Listaszerbekezds"/>
        <w:numPr>
          <w:ilvl w:val="0"/>
          <w:numId w:val="7"/>
        </w:num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5C614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A felhasználás helye egy </w:t>
      </w:r>
      <w:proofErr w:type="spellStart"/>
      <w:r w:rsidRPr="005C614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Javascript</w:t>
      </w:r>
      <w:proofErr w:type="spellEnd"/>
      <w:r w:rsidRPr="005C614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és </w:t>
      </w:r>
      <w:proofErr w:type="spellStart"/>
      <w:r w:rsidR="008E58A5" w:rsidRPr="005C614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device</w:t>
      </w:r>
      <w:proofErr w:type="spellEnd"/>
      <w:r w:rsidR="008E58A5" w:rsidRPr="005C614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API futtatására képes böngészővel ellátott eszköz.</w:t>
      </w:r>
    </w:p>
    <w:p w:rsidR="008E58A5" w:rsidRPr="005C614D" w:rsidRDefault="008E58A5" w:rsidP="005C614D">
      <w:pPr>
        <w:pStyle w:val="Listaszerbekezds"/>
        <w:numPr>
          <w:ilvl w:val="0"/>
          <w:numId w:val="7"/>
        </w:num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5C614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Nem kell más külön szoftver a program helyes működéséhez.</w:t>
      </w:r>
    </w:p>
    <w:p w:rsidR="007370F5" w:rsidRDefault="007370F5" w:rsidP="005C614D">
      <w:pPr>
        <w:spacing w:before="120" w:after="240"/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  <w:t>Működési</w:t>
      </w:r>
    </w:p>
    <w:p w:rsidR="005C614D" w:rsidRDefault="008E58A5" w:rsidP="005C614D">
      <w:pPr>
        <w:pStyle w:val="Listaszerbekezds"/>
        <w:numPr>
          <w:ilvl w:val="0"/>
          <w:numId w:val="8"/>
        </w:num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5C614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A program használatához nem szükséges semmilyen szaktudás</w:t>
      </w:r>
      <w:r w:rsidR="005C614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.</w:t>
      </w:r>
    </w:p>
    <w:p w:rsidR="008E58A5" w:rsidRPr="005C614D" w:rsidRDefault="005C614D" w:rsidP="005C614D">
      <w:pPr>
        <w:pStyle w:val="Listaszerbekezds"/>
        <w:numPr>
          <w:ilvl w:val="0"/>
          <w:numId w:val="8"/>
        </w:num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A</w:t>
      </w:r>
      <w:r w:rsidR="008E58A5" w:rsidRPr="005C614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felhasználó egyéni preferencia szerint bármikor igénybe veheti.</w:t>
      </w:r>
    </w:p>
    <w:p w:rsidR="007370F5" w:rsidRDefault="007370F5" w:rsidP="005C614D">
      <w:pPr>
        <w:spacing w:before="120" w:after="240"/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  <w:t>Fejlesztési</w:t>
      </w:r>
    </w:p>
    <w:p w:rsidR="005C614D" w:rsidRPr="005C614D" w:rsidRDefault="00A500A0" w:rsidP="005C614D">
      <w:pPr>
        <w:pStyle w:val="Listaszerbekezds"/>
        <w:numPr>
          <w:ilvl w:val="0"/>
          <w:numId w:val="9"/>
        </w:num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5C614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A weboldal legyen könnyen bővíthető</w:t>
      </w:r>
    </w:p>
    <w:p w:rsidR="00A500A0" w:rsidRPr="005C614D" w:rsidRDefault="00A500A0" w:rsidP="005C614D">
      <w:pPr>
        <w:pStyle w:val="Listaszerbekezds"/>
        <w:numPr>
          <w:ilvl w:val="0"/>
          <w:numId w:val="9"/>
        </w:num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5C614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Egy új oldallal, menüvel vagy használati esettel való bővítés legyen egyértelmű és gyorsan végrehajtható.</w:t>
      </w:r>
    </w:p>
    <w:p w:rsidR="008E58A5" w:rsidRPr="008E58A5" w:rsidRDefault="008E58A5" w:rsidP="00FB7CBD">
      <w:pPr>
        <w:rPr>
          <w:rFonts w:ascii="Pristina" w:hAnsi="Pristina" w:cs="Quire Sans"/>
          <w:b/>
          <w:bCs/>
          <w:color w:val="0075A2" w:themeColor="accent2" w:themeShade="BF"/>
          <w:sz w:val="36"/>
          <w:szCs w:val="36"/>
        </w:rPr>
      </w:pPr>
      <w:r w:rsidRPr="008E58A5">
        <w:rPr>
          <w:rFonts w:ascii="Pristina" w:hAnsi="Pristina" w:cs="Quire Sans"/>
          <w:b/>
          <w:bCs/>
          <w:color w:val="0075A2" w:themeColor="accent2" w:themeShade="BF"/>
          <w:sz w:val="36"/>
          <w:szCs w:val="36"/>
        </w:rPr>
        <w:t>Küls</w:t>
      </w:r>
      <w:r>
        <w:rPr>
          <w:rFonts w:ascii="Cambria" w:hAnsi="Cambria" w:cs="Cambria"/>
          <w:b/>
          <w:bCs/>
          <w:color w:val="0075A2" w:themeColor="accent2" w:themeShade="BF"/>
          <w:sz w:val="36"/>
          <w:szCs w:val="36"/>
        </w:rPr>
        <w:t>ő</w:t>
      </w:r>
      <w:r w:rsidRPr="008E58A5">
        <w:rPr>
          <w:rFonts w:ascii="Pristina" w:hAnsi="Pristina" w:cs="Quire Sans"/>
          <w:b/>
          <w:bCs/>
          <w:color w:val="0075A2" w:themeColor="accent2" w:themeShade="BF"/>
          <w:sz w:val="36"/>
          <w:szCs w:val="36"/>
        </w:rPr>
        <w:t xml:space="preserve"> k</w:t>
      </w:r>
      <w:r w:rsidRPr="008E58A5">
        <w:rPr>
          <w:rFonts w:ascii="Pristina" w:hAnsi="Pristina" w:cs="Pristina"/>
          <w:b/>
          <w:bCs/>
          <w:color w:val="0075A2" w:themeColor="accent2" w:themeShade="BF"/>
          <w:sz w:val="36"/>
          <w:szCs w:val="36"/>
        </w:rPr>
        <w:t>ö</w:t>
      </w:r>
      <w:r w:rsidRPr="008E58A5">
        <w:rPr>
          <w:rFonts w:ascii="Pristina" w:hAnsi="Pristina" w:cs="Quire Sans"/>
          <w:b/>
          <w:bCs/>
          <w:color w:val="0075A2" w:themeColor="accent2" w:themeShade="BF"/>
          <w:sz w:val="36"/>
          <w:szCs w:val="36"/>
        </w:rPr>
        <w:t>vetelm</w:t>
      </w:r>
      <w:r w:rsidRPr="008E58A5">
        <w:rPr>
          <w:rFonts w:ascii="Pristina" w:hAnsi="Pristina" w:cs="Pristina"/>
          <w:b/>
          <w:bCs/>
          <w:color w:val="0075A2" w:themeColor="accent2" w:themeShade="BF"/>
          <w:sz w:val="36"/>
          <w:szCs w:val="36"/>
        </w:rPr>
        <w:t>é</w:t>
      </w:r>
      <w:r w:rsidRPr="008E58A5">
        <w:rPr>
          <w:rFonts w:ascii="Pristina" w:hAnsi="Pristina" w:cs="Quire Sans"/>
          <w:b/>
          <w:bCs/>
          <w:color w:val="0075A2" w:themeColor="accent2" w:themeShade="BF"/>
          <w:sz w:val="36"/>
          <w:szCs w:val="36"/>
        </w:rPr>
        <w:t>nyek</w:t>
      </w:r>
    </w:p>
    <w:p w:rsidR="008E58A5" w:rsidRPr="005C614D" w:rsidRDefault="008E58A5" w:rsidP="005C614D">
      <w:pPr>
        <w:spacing w:before="120" w:after="240"/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  <w:t>Etikai</w:t>
      </w:r>
    </w:p>
    <w:p w:rsidR="005C614D" w:rsidRPr="005C614D" w:rsidRDefault="008E58A5" w:rsidP="005C614D">
      <w:pPr>
        <w:pStyle w:val="Listaszerbekezds"/>
        <w:numPr>
          <w:ilvl w:val="0"/>
          <w:numId w:val="10"/>
        </w:num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5C614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A program használata nincs korhoz vagy nemhez kötve.</w:t>
      </w:r>
    </w:p>
    <w:p w:rsidR="00A500A0" w:rsidRPr="005C614D" w:rsidRDefault="008E58A5" w:rsidP="005C614D">
      <w:pPr>
        <w:pStyle w:val="Listaszerbekezds"/>
        <w:numPr>
          <w:ilvl w:val="0"/>
          <w:numId w:val="10"/>
        </w:num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5C614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Nem tartalmaz erőszakot, sem </w:t>
      </w:r>
      <w:proofErr w:type="spellStart"/>
      <w:r w:rsidRPr="005C614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etikailag</w:t>
      </w:r>
      <w:proofErr w:type="spellEnd"/>
      <w:r w:rsidRPr="005C614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kérdéses fogalmat.</w:t>
      </w:r>
    </w:p>
    <w:p w:rsidR="008E58A5" w:rsidRPr="008E58A5" w:rsidRDefault="008E58A5" w:rsidP="005C614D">
      <w:pPr>
        <w:spacing w:before="120" w:after="240"/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</w:pPr>
      <w:r w:rsidRPr="008E58A5">
        <w:rPr>
          <w:rFonts w:ascii="Open Sans" w:eastAsia="Times New Roman" w:hAnsi="Open Sans" w:cs="Open Sans"/>
          <w:b/>
          <w:bCs/>
          <w:color w:val="0D0D0D" w:themeColor="text1" w:themeTint="F2"/>
          <w:sz w:val="22"/>
          <w:szCs w:val="22"/>
          <w:lang w:val="hu-HU" w:eastAsia="hu-HU"/>
        </w:rPr>
        <w:t>Adatvédelmi és biztonsági</w:t>
      </w:r>
    </w:p>
    <w:p w:rsidR="008E58A5" w:rsidRPr="005C614D" w:rsidRDefault="008E58A5" w:rsidP="005C614D">
      <w:pPr>
        <w:pStyle w:val="Listaszerbekezds"/>
        <w:numPr>
          <w:ilvl w:val="0"/>
          <w:numId w:val="11"/>
        </w:num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5C614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A program személyes adatnak minősülő adatokat tárol el (mint például fotók, videók), de ezek csak az eszközön tárolódnak el, ehhez csak a felhasználó tud hozzáférni, hacsak ő maga nem rendelkezik másképp.</w:t>
      </w:r>
    </w:p>
    <w:p w:rsidR="005C614D" w:rsidRDefault="008E58A5" w:rsidP="005C614D">
      <w:pPr>
        <w:pStyle w:val="Listaszerbekezds"/>
        <w:numPr>
          <w:ilvl w:val="0"/>
          <w:numId w:val="11"/>
        </w:num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5C614D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Egyéb iránt nem sért adatvédelmi elveket.</w:t>
      </w:r>
    </w:p>
    <w:p w:rsidR="008E58A5" w:rsidRPr="005C614D" w:rsidRDefault="005C614D" w:rsidP="005C614D">
      <w:pP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br w:type="page"/>
      </w:r>
    </w:p>
    <w:p w:rsidR="00B866B3" w:rsidRDefault="0002797E" w:rsidP="00B866B3">
      <w:pPr>
        <w:spacing w:before="480" w:after="0"/>
        <w:outlineLvl w:val="0"/>
        <w:rPr>
          <w:rFonts w:ascii="Arial" w:eastAsia="Times New Roman" w:hAnsi="Arial" w:cs="Arial"/>
          <w:b/>
          <w:bCs/>
          <w:color w:val="004E6C" w:themeColor="accent2" w:themeShade="80"/>
          <w:kern w:val="36"/>
          <w:sz w:val="36"/>
          <w:szCs w:val="36"/>
          <w:lang w:val="hu-HU" w:eastAsia="hu-HU"/>
        </w:rPr>
      </w:pPr>
      <w:r w:rsidRPr="00186741">
        <w:rPr>
          <w:rFonts w:ascii="Arial" w:eastAsia="Times New Roman" w:hAnsi="Arial" w:cs="Arial"/>
          <w:b/>
          <w:bCs/>
          <w:color w:val="004E6C" w:themeColor="accent2" w:themeShade="80"/>
          <w:kern w:val="36"/>
          <w:sz w:val="36"/>
          <w:szCs w:val="36"/>
          <w:lang w:val="hu-HU" w:eastAsia="hu-HU"/>
        </w:rPr>
        <w:lastRenderedPageBreak/>
        <w:t>Adatmodell</w:t>
      </w:r>
    </w:p>
    <w:p w:rsidR="00B866B3" w:rsidRPr="00B866B3" w:rsidRDefault="00B866B3" w:rsidP="00B866B3">
      <w:pPr>
        <w:rPr>
          <w:lang w:val="hu-HU" w:eastAsia="hu-HU"/>
        </w:rPr>
      </w:pPr>
      <w:bookmarkStart w:id="0" w:name="_GoBack"/>
      <w:bookmarkEnd w:id="0"/>
    </w:p>
    <w:p w:rsidR="006606B9" w:rsidRPr="00B866B3" w:rsidRDefault="00B866B3" w:rsidP="00B866B3">
      <w:pPr>
        <w:jc w:val="center"/>
        <w:rPr>
          <w:color w:val="004E6C" w:themeColor="accent2" w:themeShade="80"/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>
            <wp:extent cx="6591300" cy="3886691"/>
            <wp:effectExtent l="0" t="0" r="0" b="0"/>
            <wp:docPr id="2" name="Kép 2" descr="A képen beltéri, fekete, ülő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y Relationship Diagram for LifeBOOK projec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7" t="12764" r="10567" b="26234"/>
                    <a:stretch/>
                  </pic:blipFill>
                  <pic:spPr bwMode="auto">
                    <a:xfrm>
                      <a:off x="0" y="0"/>
                      <a:ext cx="6631277" cy="3910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22D" w:rsidRDefault="004F622D" w:rsidP="00DC6995">
      <w:pPr>
        <w:spacing w:before="1000" w:after="0"/>
        <w:outlineLvl w:val="0"/>
        <w:rPr>
          <w:rFonts w:ascii="Arial" w:eastAsia="Times New Roman" w:hAnsi="Arial" w:cs="Arial"/>
          <w:b/>
          <w:bCs/>
          <w:color w:val="004E6C" w:themeColor="accent2" w:themeShade="80"/>
          <w:kern w:val="36"/>
          <w:sz w:val="36"/>
          <w:szCs w:val="36"/>
          <w:lang w:val="hu-HU" w:eastAsia="hu-HU"/>
        </w:rPr>
      </w:pPr>
      <w:r>
        <w:rPr>
          <w:rFonts w:ascii="Arial" w:eastAsia="Times New Roman" w:hAnsi="Arial" w:cs="Arial"/>
          <w:b/>
          <w:bCs/>
          <w:color w:val="004E6C" w:themeColor="accent2" w:themeShade="80"/>
          <w:kern w:val="36"/>
          <w:sz w:val="36"/>
          <w:szCs w:val="36"/>
          <w:lang w:val="hu-HU" w:eastAsia="hu-HU"/>
        </w:rPr>
        <w:t>Végpontok</w:t>
      </w:r>
    </w:p>
    <w:p w:rsidR="004F622D" w:rsidRDefault="004F622D" w:rsidP="004F622D">
      <w:pPr>
        <w:pStyle w:val="NormlWeb"/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GET /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dairy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/{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date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} – naplóbejegyzések lekérése a {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date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} dátum szerint</w:t>
      </w:r>
    </w:p>
    <w:p w:rsidR="004F622D" w:rsidRDefault="004F622D" w:rsidP="004F622D">
      <w:pPr>
        <w:pStyle w:val="NormlWeb"/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GET /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dairy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/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mood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/{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mood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} – 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naplóbejgyezések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lekérése a {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mood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} hangulat alapján</w:t>
      </w:r>
    </w:p>
    <w:p w:rsidR="004F622D" w:rsidRDefault="004F622D" w:rsidP="004F622D">
      <w:pPr>
        <w:pStyle w:val="NormlWeb"/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POST /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dairy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– új naplóbejegyzés felvitele</w:t>
      </w:r>
    </w:p>
    <w:p w:rsidR="004F622D" w:rsidRDefault="004F622D" w:rsidP="004F622D">
      <w:pPr>
        <w:pStyle w:val="NormlWeb"/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DELETE /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dairy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/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delete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/{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id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} – </w:t>
      </w:r>
      <w:r w:rsidR="00DC699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adott</w:t>
      </w: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{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id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} </w:t>
      </w:r>
      <w:r w:rsidR="00DC699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azonosító </w:t>
      </w: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alapján naplóbejegyzés törlése</w:t>
      </w:r>
    </w:p>
    <w:p w:rsidR="004F622D" w:rsidRDefault="004F622D" w:rsidP="004F622D">
      <w:pPr>
        <w:pStyle w:val="NormlWeb"/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PUT /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dairy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/update/{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id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} – </w:t>
      </w:r>
      <w:r w:rsidR="00DC699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adott</w:t>
      </w: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{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id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} </w:t>
      </w:r>
      <w:r w:rsidR="00DC699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azonosító </w:t>
      </w: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alapján naplóbejegyzés módosítása</w:t>
      </w:r>
    </w:p>
    <w:p w:rsidR="004F622D" w:rsidRDefault="004F622D" w:rsidP="004F622D">
      <w:pPr>
        <w:pStyle w:val="NormlWeb"/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</w:p>
    <w:p w:rsidR="004F622D" w:rsidRDefault="004F622D" w:rsidP="004F622D">
      <w:pPr>
        <w:pStyle w:val="NormlWeb"/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GET /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todo</w:t>
      </w:r>
      <w:proofErr w:type="spellEnd"/>
      <w:r w:rsidR="00DC699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/</w:t>
      </w:r>
      <w:proofErr w:type="spellStart"/>
      <w:r w:rsidR="00DC699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category</w:t>
      </w:r>
      <w:proofErr w:type="spellEnd"/>
      <w:r w:rsidR="00DC699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/{</w:t>
      </w:r>
      <w:proofErr w:type="spellStart"/>
      <w:r w:rsidR="00DC699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category</w:t>
      </w:r>
      <w:proofErr w:type="spellEnd"/>
      <w:r w:rsidR="00DC699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} – </w:t>
      </w:r>
      <w:proofErr w:type="spellStart"/>
      <w:r w:rsidR="00DC699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todo</w:t>
      </w:r>
      <w:proofErr w:type="spellEnd"/>
      <w:r w:rsidR="00DC699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-k lekérése a {</w:t>
      </w:r>
      <w:proofErr w:type="spellStart"/>
      <w:r w:rsidR="00DC699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category</w:t>
      </w:r>
      <w:proofErr w:type="spellEnd"/>
      <w:r w:rsidR="00DC6995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} kategória szerint</w:t>
      </w:r>
    </w:p>
    <w:p w:rsidR="00DC6995" w:rsidRDefault="00DC6995" w:rsidP="004F622D">
      <w:pPr>
        <w:pStyle w:val="NormlWeb"/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GET /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todo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/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checked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/{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id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} – visszaadja adott {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id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} azonosítóval rendelkező 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todo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’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checked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’ attribútumának értékét</w:t>
      </w:r>
    </w:p>
    <w:p w:rsidR="00DC6995" w:rsidRDefault="00DC6995" w:rsidP="004F622D">
      <w:pPr>
        <w:pStyle w:val="NormlWeb"/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GET /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todo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/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important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/{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id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} – visszaadja adott</w:t>
      </w: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{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id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} azonosítóval rendelkező 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todo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</w:t>
      </w: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’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important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’ attribútumának </w:t>
      </w: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értékét</w:t>
      </w:r>
    </w:p>
    <w:p w:rsidR="00DC6995" w:rsidRDefault="00DC6995" w:rsidP="004F622D">
      <w:pPr>
        <w:pStyle w:val="NormlWeb"/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DELETE /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todo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/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delete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/{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id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} – adott {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id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} azonosító alapján 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todo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törlése</w:t>
      </w:r>
    </w:p>
    <w:p w:rsidR="00DC6995" w:rsidRDefault="00DC6995" w:rsidP="004F622D">
      <w:pPr>
        <w:pStyle w:val="NormlWeb"/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POST /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todo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– új 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todo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felvitele</w:t>
      </w:r>
    </w:p>
    <w:p w:rsidR="00DC6995" w:rsidRPr="00B444F1" w:rsidRDefault="00DC6995" w:rsidP="004F622D">
      <w:pPr>
        <w:pStyle w:val="NormlWeb"/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PUT /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todo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/update/{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id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} – adott {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id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} azonosító alapján </w:t>
      </w:r>
      <w:proofErr w:type="spellStart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todo</w:t>
      </w:r>
      <w:proofErr w:type="spellEnd"/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 xml:space="preserve"> módosítása</w:t>
      </w:r>
    </w:p>
    <w:p w:rsidR="0002797E" w:rsidRPr="00186741" w:rsidRDefault="0002797E" w:rsidP="0002797E">
      <w:pPr>
        <w:spacing w:before="480" w:after="0"/>
        <w:outlineLvl w:val="0"/>
        <w:rPr>
          <w:rFonts w:ascii="Arial" w:eastAsia="Times New Roman" w:hAnsi="Arial" w:cs="Arial"/>
          <w:b/>
          <w:bCs/>
          <w:color w:val="004E6C" w:themeColor="accent2" w:themeShade="80"/>
          <w:kern w:val="36"/>
          <w:sz w:val="36"/>
          <w:szCs w:val="36"/>
          <w:lang w:val="hu-HU" w:eastAsia="hu-HU"/>
        </w:rPr>
      </w:pPr>
      <w:r w:rsidRPr="00186741">
        <w:rPr>
          <w:rFonts w:ascii="Arial" w:eastAsia="Times New Roman" w:hAnsi="Arial" w:cs="Arial"/>
          <w:b/>
          <w:bCs/>
          <w:color w:val="004E6C" w:themeColor="accent2" w:themeShade="80"/>
          <w:kern w:val="36"/>
          <w:sz w:val="36"/>
          <w:szCs w:val="36"/>
          <w:lang w:val="hu-HU" w:eastAsia="hu-HU"/>
        </w:rPr>
        <w:lastRenderedPageBreak/>
        <w:t>Fejlesztési lehetőségek</w:t>
      </w:r>
    </w:p>
    <w:p w:rsidR="00BE02C1" w:rsidRPr="00B444F1" w:rsidRDefault="00BE02C1" w:rsidP="00BE02C1">
      <w:pPr>
        <w:pStyle w:val="NormlWeb"/>
        <w:numPr>
          <w:ilvl w:val="0"/>
          <w:numId w:val="4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Grafikai megjelenítés + elérhető funkciók szerint: 2 típus</w:t>
      </w:r>
    </w:p>
    <w:p w:rsidR="00BE02C1" w:rsidRPr="00B444F1" w:rsidRDefault="007B049C" w:rsidP="00BE02C1">
      <w:pPr>
        <w:pStyle w:val="NormlWeb"/>
        <w:numPr>
          <w:ilvl w:val="1"/>
          <w:numId w:val="4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Gyerek</w:t>
      </w:r>
    </w:p>
    <w:p w:rsidR="00BE02C1" w:rsidRPr="00B444F1" w:rsidRDefault="00BE02C1" w:rsidP="00BE02C1">
      <w:pPr>
        <w:pStyle w:val="NormlWeb"/>
        <w:numPr>
          <w:ilvl w:val="1"/>
          <w:numId w:val="4"/>
        </w:numPr>
        <w:spacing w:before="120" w:beforeAutospacing="0" w:after="0" w:afterAutospacing="0"/>
        <w:textAlignment w:val="baseline"/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</w:pPr>
      <w:r w:rsidRPr="00B444F1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Tin</w:t>
      </w:r>
      <w:r w:rsidR="007B049C">
        <w:rPr>
          <w:rFonts w:ascii="Open Sans" w:eastAsia="Times New Roman" w:hAnsi="Open Sans" w:cs="Open Sans"/>
          <w:color w:val="0D0D0D" w:themeColor="text1" w:themeTint="F2"/>
          <w:sz w:val="22"/>
          <w:szCs w:val="22"/>
          <w:lang w:val="hu-HU" w:eastAsia="hu-HU"/>
        </w:rPr>
        <w:t>édzser(/Felnőtt)</w:t>
      </w:r>
    </w:p>
    <w:p w:rsidR="0002797E" w:rsidRPr="0002797E" w:rsidRDefault="0002797E" w:rsidP="0002797E">
      <w:pPr>
        <w:spacing w:before="120" w:after="0"/>
        <w:jc w:val="both"/>
        <w:rPr>
          <w:rFonts w:ascii="Open Sans" w:eastAsia="Times New Roman" w:hAnsi="Open Sans" w:cs="Open Sans"/>
          <w:color w:val="695D46"/>
          <w:sz w:val="22"/>
          <w:szCs w:val="22"/>
          <w:lang w:val="hu-HU" w:eastAsia="hu-HU"/>
        </w:rPr>
      </w:pPr>
    </w:p>
    <w:sectPr w:rsidR="0002797E" w:rsidRPr="0002797E" w:rsidSect="005E29B5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B8D" w:rsidRDefault="006D2B8D" w:rsidP="00A66B18">
      <w:pPr>
        <w:spacing w:after="0"/>
      </w:pPr>
      <w:r>
        <w:separator/>
      </w:r>
    </w:p>
  </w:endnote>
  <w:endnote w:type="continuationSeparator" w:id="0">
    <w:p w:rsidR="006D2B8D" w:rsidRDefault="006D2B8D" w:rsidP="00A66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B8D" w:rsidRDefault="006D2B8D" w:rsidP="00A66B18">
      <w:pPr>
        <w:spacing w:after="0"/>
      </w:pPr>
      <w:r>
        <w:separator/>
      </w:r>
    </w:p>
  </w:footnote>
  <w:footnote w:type="continuationSeparator" w:id="0">
    <w:p w:rsidR="006D2B8D" w:rsidRDefault="006D2B8D" w:rsidP="00A66B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B18" w:rsidRDefault="00A66B18">
    <w:pPr>
      <w:pStyle w:val="lfej"/>
    </w:pPr>
    <w:r w:rsidRPr="0041428F">
      <w:rPr>
        <w:noProof/>
        <w:lang w:val="hu-HU" w:eastAsia="hu-H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Ábra 17" descr="Az élőfej megjelenését együttesen kialakító hajlított kiemelési alakzatok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Szabadkézi sokszög: Alakzat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zabadkézi sokszög: Alakzat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Szabadkézi sokszög: Alakzat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Szabadkézi sokszög: Alakzat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572D8" id="Ábra 17" o:spid="_x0000_s1026" alt="Az élőfej megjelenését együttesen kialakító hajlított kiemelési alakzatok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">
              <v:shape id="Szabadkézi sokszög: Alakzat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Szabadkézi sokszög: Alakzat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Szabadkézi sokszög: Alakzat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Szabadkézi sokszög: Alakzat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7DB"/>
    <w:multiLevelType w:val="multilevel"/>
    <w:tmpl w:val="8EEC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4D97"/>
    <w:multiLevelType w:val="hybridMultilevel"/>
    <w:tmpl w:val="412A59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96955"/>
    <w:multiLevelType w:val="hybridMultilevel"/>
    <w:tmpl w:val="83B664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2722B"/>
    <w:multiLevelType w:val="multilevel"/>
    <w:tmpl w:val="4FCA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B431B"/>
    <w:multiLevelType w:val="multilevel"/>
    <w:tmpl w:val="2934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338E4"/>
    <w:multiLevelType w:val="multilevel"/>
    <w:tmpl w:val="975E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475E1"/>
    <w:multiLevelType w:val="hybridMultilevel"/>
    <w:tmpl w:val="F266F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6056C"/>
    <w:multiLevelType w:val="hybridMultilevel"/>
    <w:tmpl w:val="5A861E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F79C0"/>
    <w:multiLevelType w:val="hybridMultilevel"/>
    <w:tmpl w:val="3774E9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605C3"/>
    <w:multiLevelType w:val="hybridMultilevel"/>
    <w:tmpl w:val="53D6C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8592F"/>
    <w:multiLevelType w:val="hybridMultilevel"/>
    <w:tmpl w:val="64825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C04"/>
    <w:rsid w:val="0002797E"/>
    <w:rsid w:val="00083BAA"/>
    <w:rsid w:val="000B21F0"/>
    <w:rsid w:val="0010680C"/>
    <w:rsid w:val="00152B0B"/>
    <w:rsid w:val="001766D6"/>
    <w:rsid w:val="00186741"/>
    <w:rsid w:val="00192419"/>
    <w:rsid w:val="001C270D"/>
    <w:rsid w:val="001D0B5A"/>
    <w:rsid w:val="001E2320"/>
    <w:rsid w:val="00214E28"/>
    <w:rsid w:val="0026190A"/>
    <w:rsid w:val="002B6623"/>
    <w:rsid w:val="00306471"/>
    <w:rsid w:val="00352B81"/>
    <w:rsid w:val="00361C04"/>
    <w:rsid w:val="00394757"/>
    <w:rsid w:val="003A0150"/>
    <w:rsid w:val="003E24DF"/>
    <w:rsid w:val="0041428F"/>
    <w:rsid w:val="004A2B0D"/>
    <w:rsid w:val="004F622D"/>
    <w:rsid w:val="00510618"/>
    <w:rsid w:val="005A1877"/>
    <w:rsid w:val="005C2210"/>
    <w:rsid w:val="005C614D"/>
    <w:rsid w:val="005E29B5"/>
    <w:rsid w:val="00615018"/>
    <w:rsid w:val="0062123A"/>
    <w:rsid w:val="00646E75"/>
    <w:rsid w:val="006606B9"/>
    <w:rsid w:val="006A73CB"/>
    <w:rsid w:val="006D2B8D"/>
    <w:rsid w:val="006E3A24"/>
    <w:rsid w:val="006F6F10"/>
    <w:rsid w:val="007370F5"/>
    <w:rsid w:val="00783E79"/>
    <w:rsid w:val="007B049C"/>
    <w:rsid w:val="007B5AE8"/>
    <w:rsid w:val="007F5192"/>
    <w:rsid w:val="00840D11"/>
    <w:rsid w:val="008E58A5"/>
    <w:rsid w:val="00985A02"/>
    <w:rsid w:val="009F6646"/>
    <w:rsid w:val="00A26FE7"/>
    <w:rsid w:val="00A500A0"/>
    <w:rsid w:val="00A527FF"/>
    <w:rsid w:val="00A66B18"/>
    <w:rsid w:val="00A6783B"/>
    <w:rsid w:val="00A96CF8"/>
    <w:rsid w:val="00AA089B"/>
    <w:rsid w:val="00AE1388"/>
    <w:rsid w:val="00AF3982"/>
    <w:rsid w:val="00B444F1"/>
    <w:rsid w:val="00B50294"/>
    <w:rsid w:val="00B57D6E"/>
    <w:rsid w:val="00B866B3"/>
    <w:rsid w:val="00BE02C1"/>
    <w:rsid w:val="00C701F7"/>
    <w:rsid w:val="00C70786"/>
    <w:rsid w:val="00D10958"/>
    <w:rsid w:val="00D66593"/>
    <w:rsid w:val="00DC6995"/>
    <w:rsid w:val="00DE6DA2"/>
    <w:rsid w:val="00DF2D30"/>
    <w:rsid w:val="00E4786A"/>
    <w:rsid w:val="00E55D74"/>
    <w:rsid w:val="00E6540C"/>
    <w:rsid w:val="00E81E2A"/>
    <w:rsid w:val="00EE0952"/>
    <w:rsid w:val="00FB7CB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25E0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/>
    <w:lsdException w:name="Signature" w:semiHidden="1" w:uiPriority="7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B444F1"/>
  </w:style>
  <w:style w:type="paragraph" w:styleId="Cmsor1">
    <w:name w:val="heading 1"/>
    <w:basedOn w:val="Norml"/>
    <w:next w:val="Norml"/>
    <w:link w:val="Cmsor1Char"/>
    <w:uiPriority w:val="9"/>
    <w:qFormat/>
    <w:rsid w:val="00B444F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12F5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444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444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444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444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444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444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1F36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444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444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444F1"/>
    <w:rPr>
      <w:rFonts w:asciiTheme="majorHAnsi" w:eastAsiaTheme="majorEastAsia" w:hAnsiTheme="majorHAnsi" w:cstheme="majorBidi"/>
      <w:color w:val="112F51" w:themeColor="accent1" w:themeShade="BF"/>
      <w:sz w:val="32"/>
      <w:szCs w:val="32"/>
    </w:rPr>
  </w:style>
  <w:style w:type="paragraph" w:customStyle="1" w:styleId="Cmzett">
    <w:name w:val="Címzett"/>
    <w:basedOn w:val="Norml"/>
    <w:uiPriority w:val="3"/>
    <w:rsid w:val="00A66B18"/>
    <w:pPr>
      <w:spacing w:before="840" w:after="40"/>
    </w:pPr>
    <w:rPr>
      <w:b/>
      <w:bCs/>
      <w:color w:val="000000" w:themeColor="text1"/>
    </w:rPr>
  </w:style>
  <w:style w:type="paragraph" w:styleId="Megszlts">
    <w:name w:val="Salutation"/>
    <w:basedOn w:val="Norml"/>
    <w:link w:val="MegszltsChar"/>
    <w:uiPriority w:val="4"/>
    <w:unhideWhenUsed/>
    <w:rsid w:val="00A66B18"/>
    <w:pPr>
      <w:spacing w:before="720"/>
    </w:pPr>
  </w:style>
  <w:style w:type="character" w:customStyle="1" w:styleId="MegszltsChar">
    <w:name w:val="Megszólítás Char"/>
    <w:basedOn w:val="Bekezdsalapbettpusa"/>
    <w:link w:val="Megszlts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Befejezs">
    <w:name w:val="Closing"/>
    <w:basedOn w:val="Norml"/>
    <w:next w:val="Alrs"/>
    <w:link w:val="BefejezsChar"/>
    <w:uiPriority w:val="6"/>
    <w:unhideWhenUsed/>
    <w:rsid w:val="00A6783B"/>
    <w:pPr>
      <w:spacing w:before="480" w:after="960"/>
    </w:pPr>
  </w:style>
  <w:style w:type="character" w:customStyle="1" w:styleId="BefejezsChar">
    <w:name w:val="Befejezés Char"/>
    <w:basedOn w:val="Bekezdsalapbettpusa"/>
    <w:link w:val="Befejezs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lrs">
    <w:name w:val="Signature"/>
    <w:basedOn w:val="Norml"/>
    <w:link w:val="AlrsChar"/>
    <w:uiPriority w:val="7"/>
    <w:unhideWhenUsed/>
    <w:rsid w:val="00A6783B"/>
    <w:pPr>
      <w:contextualSpacing/>
    </w:pPr>
    <w:rPr>
      <w:b/>
      <w:bCs/>
      <w:color w:val="17406D" w:themeColor="accent1"/>
    </w:rPr>
  </w:style>
  <w:style w:type="character" w:customStyle="1" w:styleId="AlrsChar">
    <w:name w:val="Aláírás Char"/>
    <w:basedOn w:val="Bekezdsalapbettpusa"/>
    <w:link w:val="Alrs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3E24DF"/>
    <w:pPr>
      <w:spacing w:after="0"/>
      <w:jc w:val="right"/>
    </w:pPr>
  </w:style>
  <w:style w:type="character" w:customStyle="1" w:styleId="lfejChar">
    <w:name w:val="Élőfej Char"/>
    <w:basedOn w:val="Bekezdsalapbettpusa"/>
    <w:link w:val="lfej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Kiemels2">
    <w:name w:val="Strong"/>
    <w:basedOn w:val="Bekezdsalapbettpusa"/>
    <w:uiPriority w:val="22"/>
    <w:qFormat/>
    <w:rsid w:val="00B444F1"/>
    <w:rPr>
      <w:b/>
      <w:bCs/>
    </w:rPr>
  </w:style>
  <w:style w:type="paragraph" w:customStyle="1" w:styleId="Kapcsolattartsiadatok">
    <w:name w:val="Kapcsolattartási adatok"/>
    <w:basedOn w:val="Norml"/>
    <w:uiPriority w:val="1"/>
    <w:rsid w:val="00A66B18"/>
    <w:pPr>
      <w:spacing w:after="0"/>
    </w:pPr>
    <w:rPr>
      <w:color w:val="FFFFFF" w:themeColor="background1"/>
    </w:rPr>
  </w:style>
  <w:style w:type="character" w:customStyle="1" w:styleId="Cmsor2Char">
    <w:name w:val="Címsor 2 Char"/>
    <w:basedOn w:val="Bekezdsalapbettpusa"/>
    <w:link w:val="Cmsor2"/>
    <w:uiPriority w:val="9"/>
    <w:rsid w:val="00B444F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ormlWeb">
    <w:name w:val="Normal (Web)"/>
    <w:basedOn w:val="Norml"/>
    <w:uiPriority w:val="99"/>
    <w:unhideWhenUsed/>
    <w:rsid w:val="00083BAA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styleId="Helyrzszveg">
    <w:name w:val="Placeholder Text"/>
    <w:basedOn w:val="Bekezdsalapbettpusa"/>
    <w:uiPriority w:val="99"/>
    <w:semiHidden/>
    <w:rsid w:val="001766D6"/>
    <w:rPr>
      <w:color w:val="808080"/>
    </w:rPr>
  </w:style>
  <w:style w:type="paragraph" w:styleId="llb">
    <w:name w:val="footer"/>
    <w:basedOn w:val="Norml"/>
    <w:link w:val="llbChar"/>
    <w:uiPriority w:val="99"/>
    <w:unhideWhenUsed/>
    <w:rsid w:val="00A66B18"/>
    <w:pPr>
      <w:tabs>
        <w:tab w:val="center" w:pos="4680"/>
        <w:tab w:val="right" w:pos="9360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mblma">
    <w:name w:val="Embléma"/>
    <w:basedOn w:val="Norml"/>
    <w:next w:val="Norml"/>
    <w:link w:val="Emblmakaraktere"/>
    <w:rsid w:val="00AA089B"/>
    <w:pPr>
      <w:spacing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Emblmakaraktere">
    <w:name w:val="Embléma karaktere"/>
    <w:basedOn w:val="Bekezdsalapbettpusa"/>
    <w:link w:val="Emblma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Cm">
    <w:name w:val="Title"/>
    <w:basedOn w:val="Norml"/>
    <w:next w:val="Norml"/>
    <w:link w:val="CmChar"/>
    <w:uiPriority w:val="10"/>
    <w:qFormat/>
    <w:rsid w:val="00B444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7406D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444F1"/>
    <w:rPr>
      <w:rFonts w:asciiTheme="majorHAnsi" w:eastAsiaTheme="majorEastAsia" w:hAnsiTheme="majorHAnsi" w:cstheme="majorBidi"/>
      <w:color w:val="17406D" w:themeColor="accent1"/>
      <w:spacing w:val="-10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444F1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444F1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444F1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444F1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444F1"/>
    <w:rPr>
      <w:rFonts w:asciiTheme="majorHAnsi" w:eastAsiaTheme="majorEastAsia" w:hAnsiTheme="majorHAnsi" w:cstheme="majorBidi"/>
      <w:i/>
      <w:iCs/>
      <w:color w:val="0B1F36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444F1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444F1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B444F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lcm">
    <w:name w:val="Subtitle"/>
    <w:basedOn w:val="Norml"/>
    <w:next w:val="Norml"/>
    <w:link w:val="AlcmChar"/>
    <w:uiPriority w:val="11"/>
    <w:qFormat/>
    <w:rsid w:val="00B444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444F1"/>
    <w:rPr>
      <w:rFonts w:asciiTheme="majorHAnsi" w:eastAsiaTheme="majorEastAsia" w:hAnsiTheme="majorHAnsi" w:cstheme="majorBidi"/>
      <w:sz w:val="24"/>
      <w:szCs w:val="24"/>
    </w:rPr>
  </w:style>
  <w:style w:type="character" w:styleId="Kiemels">
    <w:name w:val="Emphasis"/>
    <w:basedOn w:val="Bekezdsalapbettpusa"/>
    <w:uiPriority w:val="20"/>
    <w:qFormat/>
    <w:rsid w:val="00B444F1"/>
    <w:rPr>
      <w:i/>
      <w:iCs/>
    </w:rPr>
  </w:style>
  <w:style w:type="paragraph" w:styleId="Nincstrkz">
    <w:name w:val="No Spacing"/>
    <w:uiPriority w:val="1"/>
    <w:qFormat/>
    <w:rsid w:val="00B444F1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B444F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444F1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444F1"/>
    <w:pPr>
      <w:pBdr>
        <w:left w:val="single" w:sz="18" w:space="12" w:color="17406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7406D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444F1"/>
    <w:rPr>
      <w:rFonts w:asciiTheme="majorHAnsi" w:eastAsiaTheme="majorEastAsia" w:hAnsiTheme="majorHAnsi" w:cstheme="majorBidi"/>
      <w:color w:val="17406D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B444F1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B444F1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B444F1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B444F1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B444F1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444F1"/>
    <w:pPr>
      <w:outlineLvl w:val="9"/>
    </w:pPr>
  </w:style>
  <w:style w:type="paragraph" w:styleId="Listaszerbekezds">
    <w:name w:val="List Paragraph"/>
    <w:basedOn w:val="Norml"/>
    <w:uiPriority w:val="34"/>
    <w:qFormat/>
    <w:rsid w:val="008E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us742\AppData\Roaming\Microsoft\Templates\K&#233;k%20hull&#225;mos%20lev&#233;lpap&#237;rfejl&#233;c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9217F2-2326-43B4-A1BC-F97542955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Kék hullámos levélpapírfejléc</Template>
  <TotalTime>0</TotalTime>
  <Pages>5</Pages>
  <Words>592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2020-02-27T21:36:00Z</dcterms:created>
  <dcterms:modified xsi:type="dcterms:W3CDTF">2020-03-18T16:40:00Z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